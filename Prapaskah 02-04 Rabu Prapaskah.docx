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32273" w:rsidRDefault="00000000">
      <w:r>
        <w:t xml:space="preserve">Rabu, 08 Maret 2023, Hari Rabu pada Minggu Kedua Masa </w:t>
      </w:r>
      <w:proofErr w:type="spellStart"/>
      <w:r>
        <w:t>Prapaskah</w:t>
      </w:r>
      <w:proofErr w:type="spellEnd"/>
    </w:p>
    <w:p w:rsidR="00D32273" w:rsidRDefault="00000000">
      <w:r>
        <w:t>Yeremia 18:18-20; Mazmur 30; Matius 20:17-28</w:t>
      </w:r>
    </w:p>
    <w:p w:rsidR="00D32273" w:rsidRDefault="00D32273"/>
    <w:p w:rsidR="00D32273" w:rsidRDefault="00000000">
      <w:r>
        <w:t xml:space="preserve">Nabi Yeremia mengadu kepada Tuhan. Ia telah membela umat. Ia telah memohon belas kasih Tuhan demi keselamatan umat. Namun mereka malah melawan Nabi Yeremia. Mereka bersekongkol untuk menjebak Nabi Yeremia. Mereka tidak mau mengikuti seruan Nabi Yeremia.  </w:t>
      </w:r>
    </w:p>
    <w:p w:rsidR="00D32273" w:rsidRDefault="00D32273"/>
    <w:p w:rsidR="00D32273" w:rsidRDefault="00000000">
      <w:r>
        <w:t xml:space="preserve">Injil Matius menunjukkan pemberitaan Yesus kepada para murid mengenai tujuannya masuk Yerusalem untuk dijatuhi hukuman mati. Imam-imam kepala dan ahli-ahli Taurat akan menyerahkan-Nya kepada bangsa yang tidak mengenal Allah, untuk diolok-olok, disesah, dan disalibkan, tetapi pada hari ketiga ia akan dibangkitkan. Yesus harus meminum piala penderitaan itu. Ia datang bukan untuk dilayani melainkan untuk melayani dan untuk memberikan nyawa-Nya menjadi tebusan bagi banyak orang. Para murid juga dipanggil untuk meminum cawan yang diminum oleh Yesus itu. Paling kurang mereka hendaknya meminum piala pelayanan. Siapa yang ingin menjadi besar, terkemuka atau pemimpin, hendaklah ia menjadi pelayan atau hamba bagi yang lain.  </w:t>
      </w:r>
    </w:p>
    <w:p w:rsidR="00D32273" w:rsidRDefault="00D32273"/>
    <w:p w:rsidR="00D32273" w:rsidRDefault="00000000">
      <w:r>
        <w:t>Yeremia menderita demi menyelamatkan bangsanya. Yesus menderita dan wafat demi keselamatan kita. Mari kita tanggapi kasih Yesus itu dengan mengikuti sabda dan teladan-Nya. Jika kita diberi karunia, bakat, kedudukan, kemampuan, kelebihan dari Allah, kita gunakan semuanya untuk melayani saudara-saudari kita, dan tidak memanfaatkannya untuk kepuasan dan kepentingan diri kita sendiri. Amin.</w:t>
      </w:r>
    </w:p>
    <w:sectPr w:rsidR="00D32273">
      <w:pgSz w:w="11906" w:h="16838"/>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96E22" w:rsidRDefault="00F96E22">
      <w:pPr>
        <w:spacing w:after="0" w:line="240" w:lineRule="auto"/>
      </w:pPr>
      <w:r>
        <w:separator/>
      </w:r>
    </w:p>
  </w:endnote>
  <w:endnote w:type="continuationSeparator" w:id="0">
    <w:p w:rsidR="00F96E22" w:rsidRDefault="00F96E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96E22" w:rsidRDefault="00F96E22">
      <w:pPr>
        <w:spacing w:after="0" w:line="240" w:lineRule="auto"/>
      </w:pPr>
      <w:r>
        <w:rPr>
          <w:color w:val="000000"/>
        </w:rPr>
        <w:separator/>
      </w:r>
    </w:p>
  </w:footnote>
  <w:footnote w:type="continuationSeparator" w:id="0">
    <w:p w:rsidR="00F96E22" w:rsidRDefault="00F96E2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attachedTemplate r:id="rId1"/>
  <w:defaultTabStop w:val="720"/>
  <w:autoHyphenation/>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D32273"/>
    <w:rsid w:val="001368A2"/>
    <w:rsid w:val="00D32273"/>
    <w:rsid w:val="00F96E22"/>
  </w:rsids>
  <m:mathPr>
    <m:mathFont m:val="Cambria Math"/>
    <m:brkBin m:val="before"/>
    <m:brkBinSub m:val="--"/>
    <m:smallFrac m:val="0"/>
    <m:dispDef/>
    <m:lMargin m:val="0"/>
    <m:rMargin m:val="0"/>
    <m:defJc m:val="centerGroup"/>
    <m:wrapIndent m:val="1440"/>
    <m:intLim m:val="subSup"/>
    <m:naryLim m:val="undOvr"/>
  </m:mathPr>
  <w:themeFontLang w:val="it-IT"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01CA74D-0B73-439E-A6F5-EE58CFB308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sz w:val="22"/>
        <w:szCs w:val="22"/>
        <w:lang w:val="id-ID" w:eastAsia="en-US" w:bidi="ar-SA"/>
      </w:rPr>
    </w:rPrDefault>
    <w:pPrDefault>
      <w:pPr>
        <w:autoSpaceDN w:val="0"/>
        <w:spacing w:after="160" w:line="256" w:lineRule="auto"/>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ParagrafDefault">
    <w:name w:val="Font Paragraf Defaul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205</Words>
  <Characters>1272</Characters>
  <Application>Microsoft Office Word</Application>
  <DocSecurity>0</DocSecurity>
  <Lines>21</Lines>
  <Paragraphs>5</Paragraphs>
  <ScaleCrop>false</ScaleCrop>
  <Company/>
  <LinksUpToDate>false</LinksUpToDate>
  <CharactersWithSpaces>1476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supriyono venantius</dc:creator>
  <dc:description/>
  <cp:lastModifiedBy>supriyono venantius</cp:lastModifiedBy>
  <cp:revision>2</cp:revision>
  <dcterms:created xsi:type="dcterms:W3CDTF">2023-08-20T15:13:00Z</dcterms:created>
  <dcterms:modified xsi:type="dcterms:W3CDTF">2023-08-20T15:13:00Z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cd92660b2c4a3ddbccdb7e318fd59db24caf386f8b12ca5044fd9097250e5a5c</vt:lpwstr>
  </property>
</Properties>
</file>