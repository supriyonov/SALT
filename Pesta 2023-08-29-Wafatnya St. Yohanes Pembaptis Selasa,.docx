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E805" w14:textId="77777777" w:rsidR="008E00AF" w:rsidRDefault="00000000">
      <w:r>
        <w:t xml:space="preserve">Selasa, 29 Agustus 2023, </w:t>
      </w:r>
      <w:proofErr w:type="spellStart"/>
      <w:r>
        <w:t>Wafatnya</w:t>
      </w:r>
      <w:proofErr w:type="spellEnd"/>
      <w:r>
        <w:t xml:space="preserve"> Santo Yohanes </w:t>
      </w:r>
      <w:proofErr w:type="spellStart"/>
      <w:r>
        <w:t>Pembaptis</w:t>
      </w:r>
      <w:proofErr w:type="spellEnd"/>
      <w:r>
        <w:t xml:space="preserve"> </w:t>
      </w:r>
    </w:p>
    <w:p w14:paraId="1CA3CFAD" w14:textId="77777777" w:rsidR="008E00AF" w:rsidRDefault="00000000">
      <w:r>
        <w:t xml:space="preserve">Yeremia 1:17-19; </w:t>
      </w:r>
      <w:proofErr w:type="spellStart"/>
      <w:r>
        <w:t>Mazmur</w:t>
      </w:r>
      <w:proofErr w:type="spellEnd"/>
      <w:r>
        <w:t xml:space="preserve"> 70; Markus 6:17-29</w:t>
      </w:r>
    </w:p>
    <w:p w14:paraId="5362DABE" w14:textId="77777777" w:rsidR="008E00AF" w:rsidRDefault="008E00AF"/>
    <w:p w14:paraId="126E7C06" w14:textId="77777777" w:rsidR="008E00AF" w:rsidRPr="007675DE" w:rsidRDefault="00000000">
      <w:r w:rsidRPr="007675DE">
        <w:t>Kitab Nabi Yeremia mengisahkan pengutusan Yeremia sebagai nabi. Tuhan meminta Yeremia bersiap-siap, tidak takut, dan berbicara dengan berani kepada bangsa Israel. Nabi adalah orang yang memiliki kesetiaan yang kuat kepada kehendak ilahi dan berani dalam melaksanakan tugas yang diberikan oleh Allah.</w:t>
      </w:r>
    </w:p>
    <w:p w14:paraId="3398B338" w14:textId="77777777" w:rsidR="008E00AF" w:rsidRPr="007675DE" w:rsidRDefault="008E00AF"/>
    <w:p w14:paraId="0420384D" w14:textId="77777777" w:rsidR="008E00AF" w:rsidRPr="007675DE" w:rsidRDefault="00000000">
      <w:r w:rsidRPr="007675DE">
        <w:t xml:space="preserve">Injil Markus mengisahkan kematian Yohanes Pembaptis. Raja Herodes terjebak dalam ambisi dan dosa-dosa yang berujung pada keputusan untuk membunuh Yohanes yang pernah mengkritiknya.  Yohanes Pembaptis memilih untuk berbicara dengan jujur meskipun harus menghadapi akibat bahkan sampai kehilangan nyawanya. </w:t>
      </w:r>
    </w:p>
    <w:p w14:paraId="631C83FD" w14:textId="77777777" w:rsidR="008E00AF" w:rsidRPr="007675DE" w:rsidRDefault="008E00AF"/>
    <w:p w14:paraId="58006C95" w14:textId="77777777" w:rsidR="008E00AF" w:rsidRDefault="00000000">
      <w:r w:rsidRPr="007675DE">
        <w:t>Mari berusaha selalu mencari dan mengikuti kehendak Allah, bahkan jika itu membutuhkan keberanian dan pengorbanan.</w:t>
      </w:r>
    </w:p>
    <w:sectPr w:rsidR="008E00A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98E1" w14:textId="77777777" w:rsidR="00050BB8" w:rsidRDefault="00050BB8">
      <w:pPr>
        <w:spacing w:after="0" w:line="240" w:lineRule="auto"/>
      </w:pPr>
      <w:r>
        <w:separator/>
      </w:r>
    </w:p>
  </w:endnote>
  <w:endnote w:type="continuationSeparator" w:id="0">
    <w:p w14:paraId="740EC20D" w14:textId="77777777" w:rsidR="00050BB8" w:rsidRDefault="0005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77D3" w14:textId="77777777" w:rsidR="00050BB8" w:rsidRDefault="00050BB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33B44C" w14:textId="77777777" w:rsidR="00050BB8" w:rsidRDefault="00050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00AF"/>
    <w:rsid w:val="00050BB8"/>
    <w:rsid w:val="007675DE"/>
    <w:rsid w:val="008E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4A9D"/>
  <w15:docId w15:val="{E296C1FE-82C6-4EDB-890E-6CEA5675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2023-08-29T09:11:00Z</dcterms:created>
  <dcterms:modified xsi:type="dcterms:W3CDTF">2023-08-29T09:11:00Z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5d6ad180-5ba3-49f8-9455-abca29f5f0d2</vt:lpwstr>
  </property>
</Properties>
</file>