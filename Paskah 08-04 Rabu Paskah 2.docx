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86597" w14:textId="77777777" w:rsidR="00611920" w:rsidRDefault="00000000">
      <w:r>
        <w:t xml:space="preserve">Rabu, 19 April 2023, Hari Rabu Pekan </w:t>
      </w:r>
      <w:proofErr w:type="spellStart"/>
      <w:r>
        <w:t>Kedua</w:t>
      </w:r>
      <w:proofErr w:type="spellEnd"/>
      <w:r>
        <w:t xml:space="preserve"> </w:t>
      </w:r>
      <w:proofErr w:type="spellStart"/>
      <w:r>
        <w:t>Paskah</w:t>
      </w:r>
      <w:proofErr w:type="spellEnd"/>
      <w:r>
        <w:t xml:space="preserve"> </w:t>
      </w:r>
    </w:p>
    <w:p w14:paraId="6B4E0913" w14:textId="77777777" w:rsidR="00611920" w:rsidRDefault="00000000">
      <w:pPr>
        <w:rPr>
          <w:lang w:val="it-IT"/>
        </w:rPr>
      </w:pPr>
      <w:proofErr w:type="spellStart"/>
      <w:r>
        <w:rPr>
          <w:lang w:val="it-IT"/>
        </w:rPr>
        <w:t>Kisah</w:t>
      </w:r>
      <w:proofErr w:type="spellEnd"/>
      <w:r>
        <w:rPr>
          <w:lang w:val="it-IT"/>
        </w:rPr>
        <w:t xml:space="preserve"> Para Rasul 5:17-26; </w:t>
      </w:r>
      <w:proofErr w:type="spellStart"/>
      <w:r>
        <w:rPr>
          <w:lang w:val="it-IT"/>
        </w:rPr>
        <w:t>Mazmur</w:t>
      </w:r>
      <w:proofErr w:type="spellEnd"/>
      <w:r>
        <w:rPr>
          <w:lang w:val="it-IT"/>
        </w:rPr>
        <w:t xml:space="preserve"> 33; </w:t>
      </w:r>
      <w:proofErr w:type="spellStart"/>
      <w:r>
        <w:rPr>
          <w:lang w:val="it-IT"/>
        </w:rPr>
        <w:t>Yohanes</w:t>
      </w:r>
      <w:proofErr w:type="spellEnd"/>
      <w:r>
        <w:rPr>
          <w:lang w:val="it-IT"/>
        </w:rPr>
        <w:t xml:space="preserve"> 3:16-21</w:t>
      </w:r>
    </w:p>
    <w:p w14:paraId="2BBF1916" w14:textId="77777777" w:rsidR="00611920" w:rsidRDefault="00611920">
      <w:pPr>
        <w:rPr>
          <w:lang w:val="it-IT"/>
        </w:rPr>
      </w:pPr>
    </w:p>
    <w:p w14:paraId="5D322C25" w14:textId="77777777" w:rsidR="00611920" w:rsidRPr="001D106C" w:rsidRDefault="00000000">
      <w:pPr>
        <w:rPr>
          <w:lang w:val="it-IT"/>
        </w:rPr>
      </w:pPr>
      <w:r w:rsidRPr="001D106C">
        <w:rPr>
          <w:lang w:val="it-IT"/>
        </w:rPr>
        <w:t xml:space="preserve">Injil Yohanes menyatakan besarnya kasih Allah kepada manusia hingga mengorbankan Anak-Nya. Kasih Allah itu terjadi di dalam Yesus. Yesus itu terkasih, berkenan kepada Allah, tanpa dosa, taat kepada Allah. Ketika manusia menganiaya dan menyalibkan Yesus, Allah tidak melepaskan, Allah membiarkan. Itulah pengorbanan Allah. Itulah cara Allah memberi hadiah kepada manusia, yakni hadiah keselamatan. Keselamatan diberikan kepada orang yang percaya kepad Yesus. Percaya kepada Yesus artinya percaya kepada kasih Allah yang membawa kepada hidup kekal. </w:t>
      </w:r>
    </w:p>
    <w:p w14:paraId="68D46865" w14:textId="77777777" w:rsidR="00611920" w:rsidRPr="001D106C" w:rsidRDefault="00000000">
      <w:pPr>
        <w:rPr>
          <w:lang w:val="it-IT"/>
        </w:rPr>
      </w:pPr>
      <w:r w:rsidRPr="001D106C">
        <w:rPr>
          <w:lang w:val="it-IT"/>
        </w:rPr>
        <w:t xml:space="preserve">Kepercayaan kepada kasih Allah itulah yang menjiwai para rasul yang tidak takut berkorban dalam mewartakan Yesus. Kisah Para Rasul menunjukkan para rasul ditangkap oleh imam besar dan orang-orang Saduki karena memberitakan berita tentang Yesus Kristus. Mereka dianiaya dan dipenjaraan, akan tetapi mereka tidak goyah dalam iman. Oleh karena iman, Tuhan menyertai mereka dan menguatkan mereka dalam kesaksian mereka. </w:t>
      </w:r>
    </w:p>
    <w:p w14:paraId="37B5EC8B" w14:textId="77777777" w:rsidR="00611920" w:rsidRDefault="00000000">
      <w:r w:rsidRPr="001D106C">
        <w:rPr>
          <w:lang w:val="it-IT"/>
        </w:rPr>
        <w:t xml:space="preserve">Mari kita membuka hati untuk menerima kasih Allah dalam Yesus, supaya kita mampu mengasihi sesama, rela juga saat kasih itu menuntut kita untuk berkorban. </w:t>
      </w:r>
      <w:r>
        <w:t xml:space="preserve">Amin. </w:t>
      </w:r>
    </w:p>
    <w:p w14:paraId="59406204" w14:textId="77777777" w:rsidR="00611920" w:rsidRDefault="00611920"/>
    <w:sectPr w:rsidR="00611920">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24125" w14:textId="77777777" w:rsidR="003526FE" w:rsidRDefault="003526FE">
      <w:pPr>
        <w:spacing w:after="0" w:line="240" w:lineRule="auto"/>
      </w:pPr>
      <w:r>
        <w:separator/>
      </w:r>
    </w:p>
  </w:endnote>
  <w:endnote w:type="continuationSeparator" w:id="0">
    <w:p w14:paraId="1143FCD1" w14:textId="77777777" w:rsidR="003526FE" w:rsidRDefault="00352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76E6C" w14:textId="77777777" w:rsidR="003526FE" w:rsidRDefault="003526FE">
      <w:pPr>
        <w:spacing w:after="0" w:line="240" w:lineRule="auto"/>
      </w:pPr>
      <w:r>
        <w:rPr>
          <w:color w:val="000000"/>
        </w:rPr>
        <w:separator/>
      </w:r>
    </w:p>
  </w:footnote>
  <w:footnote w:type="continuationSeparator" w:id="0">
    <w:p w14:paraId="2713AACE" w14:textId="77777777" w:rsidR="003526FE" w:rsidRDefault="003526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11920"/>
    <w:rsid w:val="001D106C"/>
    <w:rsid w:val="003526FE"/>
    <w:rsid w:val="00611920"/>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331B7"/>
  <w15:docId w15:val="{87C1D51F-F4E4-417A-A022-F92B979D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kern w:val="3"/>
        <w:sz w:val="22"/>
        <w:szCs w:val="22"/>
        <w:lang w:val="it-IT" w:eastAsia="en-US" w:bidi="he-IL"/>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1062</Characters>
  <Application>Microsoft Office Word</Application>
  <DocSecurity>0</DocSecurity>
  <Lines>18</Lines>
  <Paragraphs>4</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dc:description/>
  <cp:lastModifiedBy>supriyono venantius</cp:lastModifiedBy>
  <cp:revision>2</cp:revision>
  <dcterms:created xsi:type="dcterms:W3CDTF">2023-08-20T15:43:00Z</dcterms:created>
  <dcterms:modified xsi:type="dcterms:W3CDTF">2023-08-20T15:43:00Z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eda78975-2eff-43da-924b-a2bfa566fa3e</vt:lpwstr>
  </property>
</Properties>
</file>