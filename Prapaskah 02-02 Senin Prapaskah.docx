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21BDD" w14:textId="77777777" w:rsidR="00CB2AF8" w:rsidRDefault="00000000">
      <w:r>
        <w:t>Senin, 6 Maret</w:t>
      </w:r>
      <w:r>
        <w:rPr>
          <w:rStyle w:val="FontParagrafDefault"/>
          <w:lang w:val="it-IT"/>
        </w:rPr>
        <w:t xml:space="preserve"> 2023, </w:t>
      </w:r>
      <w:r>
        <w:t xml:space="preserve">Hari Senin pada Minggu Kedua Masa </w:t>
      </w:r>
      <w:proofErr w:type="spellStart"/>
      <w:r>
        <w:t>Prapaskah</w:t>
      </w:r>
      <w:proofErr w:type="spellEnd"/>
      <w:r>
        <w:t xml:space="preserve"> </w:t>
      </w:r>
    </w:p>
    <w:p w14:paraId="7FB3B357" w14:textId="77777777" w:rsidR="00CB2AF8" w:rsidRDefault="00000000">
      <w:r>
        <w:t>Daniel 9:4-10; Mazmur 78; Lukas 6:36-38</w:t>
      </w:r>
    </w:p>
    <w:p w14:paraId="2BF40A71" w14:textId="77777777" w:rsidR="00CB2AF8" w:rsidRDefault="00CB2AF8"/>
    <w:p w14:paraId="4C415203" w14:textId="77777777" w:rsidR="00CB2AF8" w:rsidRDefault="00000000">
      <w:r>
        <w:t xml:space="preserve">Daniel memuji Tuhan yang menganugerahkan belas kasih dan pengampunan atas kejahatan umat-Nya. Di hadapan Tuhan Daniel mengungkapkan perasaan malu atas umat selalu berbuat dosa, umat yang tak henti berlaku fasik, memberontak, menyimpang dari aturan, tidak taat pada seruan para nabi. Meskipun umat telah murtad namun pada Tuhan ada belas kasih dan pengampunan. </w:t>
      </w:r>
    </w:p>
    <w:p w14:paraId="00F42971" w14:textId="77777777" w:rsidR="00CB2AF8" w:rsidRDefault="00000000">
      <w:r>
        <w:t xml:space="preserve">Injil Lukas menyampaikan sabda Yesus kepada para murid supaya mereka murah hati sebagaimana Bapa di surga murah hati. Jika mereka tidak menghakimi maka mereka juga tidak akan dihakimi. Jika mereka tidak menghukum maka mereka juga tidak akan dihukum. Jika mereka mengampuni maka mereka juga akan diampuni. Jika mereka memberi maka mereka juga akan diberi. Ukuran yang mereka pakai untuk mengukur orang lain, akan diukurkan kepada mereka. </w:t>
      </w:r>
    </w:p>
    <w:p w14:paraId="31E67A31" w14:textId="77777777" w:rsidR="00CB2AF8" w:rsidRDefault="00000000">
      <w:r>
        <w:t xml:space="preserve">Mari kita memakai ukuran belas kasih kepada sesama kita, karena Tuhan telah terlebih dahulu berbelas kasih kepada kita. Amin.  </w:t>
      </w:r>
    </w:p>
    <w:sectPr w:rsidR="00CB2AF8">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D6AB3" w14:textId="77777777" w:rsidR="00596A7D" w:rsidRDefault="00596A7D">
      <w:pPr>
        <w:spacing w:after="0" w:line="240" w:lineRule="auto"/>
      </w:pPr>
      <w:r>
        <w:separator/>
      </w:r>
    </w:p>
  </w:endnote>
  <w:endnote w:type="continuationSeparator" w:id="0">
    <w:p w14:paraId="6C14A3E9" w14:textId="77777777" w:rsidR="00596A7D" w:rsidRDefault="00596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F09B5" w14:textId="77777777" w:rsidR="00596A7D" w:rsidRDefault="00596A7D">
      <w:pPr>
        <w:spacing w:after="0" w:line="240" w:lineRule="auto"/>
      </w:pPr>
      <w:r>
        <w:rPr>
          <w:color w:val="000000"/>
        </w:rPr>
        <w:separator/>
      </w:r>
    </w:p>
  </w:footnote>
  <w:footnote w:type="continuationSeparator" w:id="0">
    <w:p w14:paraId="3FCAEE57" w14:textId="77777777" w:rsidR="00596A7D" w:rsidRDefault="00596A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CB2AF8"/>
    <w:rsid w:val="00596A7D"/>
    <w:rsid w:val="00C4253B"/>
    <w:rsid w:val="00CB2AF8"/>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3FFBC"/>
  <w15:docId w15:val="{501CA74D-0B73-439E-A6F5-EE58CFB30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id-ID"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ParagrafDefault">
    <w:name w:val="Font Paragraf Defaul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154</Words>
  <Characters>874</Characters>
  <Application>Microsoft Office Word</Application>
  <DocSecurity>0</DocSecurity>
  <Lines>14</Lines>
  <Paragraphs>5</Paragraphs>
  <ScaleCrop>false</ScaleCrop>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supriyono venantius</dc:creator>
  <dc:description/>
  <cp:lastModifiedBy>supriyono venantius</cp:lastModifiedBy>
  <cp:revision>2</cp:revision>
  <dcterms:created xsi:type="dcterms:W3CDTF">2023-08-20T15:24:00Z</dcterms:created>
  <dcterms:modified xsi:type="dcterms:W3CDTF">2023-08-20T15:24:00Z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422de6f477e7cd4e04b47c403cc9c5eea1b0b369ebfb474464df483b0c0ac7e2</vt:lpwstr>
  </property>
</Properties>
</file>