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F3F8" w14:textId="77777777" w:rsidR="0071373D" w:rsidRDefault="00000000">
      <w:pPr>
        <w:rPr>
          <w:lang w:val="id-ID"/>
        </w:rPr>
      </w:pPr>
      <w:r>
        <w:rPr>
          <w:lang w:val="id-ID"/>
        </w:rPr>
        <w:t>Jumat, 14 April 2023, Hari Jumat Oktaf Paskah</w:t>
      </w:r>
    </w:p>
    <w:p w14:paraId="65383E1E" w14:textId="77777777" w:rsidR="0071373D" w:rsidRDefault="00000000">
      <w:pPr>
        <w:rPr>
          <w:lang w:val="id-ID"/>
        </w:rPr>
      </w:pPr>
      <w:r>
        <w:rPr>
          <w:lang w:val="id-ID"/>
        </w:rPr>
        <w:t>Kisah Para Rasul 4:1-12; Mazmur 117; Yohanes 21:1-14</w:t>
      </w:r>
    </w:p>
    <w:p w14:paraId="39B3FA9D" w14:textId="77777777" w:rsidR="0071373D" w:rsidRDefault="0071373D">
      <w:pPr>
        <w:rPr>
          <w:lang w:val="id-ID"/>
        </w:rPr>
      </w:pPr>
    </w:p>
    <w:p w14:paraId="48A21A39" w14:textId="77777777" w:rsidR="0071373D" w:rsidRDefault="00000000">
      <w:pPr>
        <w:rPr>
          <w:lang w:val="id-ID"/>
        </w:rPr>
      </w:pPr>
      <w:r>
        <w:rPr>
          <w:lang w:val="id-ID"/>
        </w:rPr>
        <w:t>Dalam Kisah Para Rasul, Petrus dan Yohanes dengan berani memberitakan Injil Yesus Kristus dan dengan berani menghadapi para pemimpin agama yang melawan, mengintimidasi bahkan menganiaya mereka. Dengan tegas mereka memberi kesaksian bahwa hanya ada satu nama di dunia ini yang dapat menyelamatkan, yaitu nama Kristus.</w:t>
      </w:r>
    </w:p>
    <w:p w14:paraId="0DD4D799" w14:textId="77777777" w:rsidR="0071373D" w:rsidRDefault="00000000">
      <w:pPr>
        <w:rPr>
          <w:lang w:val="id-ID"/>
        </w:rPr>
      </w:pPr>
      <w:r>
        <w:rPr>
          <w:lang w:val="id-ID"/>
        </w:rPr>
        <w:t>Injil Yohanes, mengisahkan Yesus menampakkan diri kepada para murid setelah kebangkitan-Nya. Yesus menunjukkan kuasa-Nya atas alam. Ia meminta para murid menebarkan jala di sebelah kanan perahu, dan ternyata mereka menangkap berlimpah ikan. Padahal sebelumnya, semalam-malaman menjala mereka tidak mendapat apa-apa. Setiba mereka di darat, Yesus telah menyiapkan sarapan untuk mereka. Ia memberikan roti kepada mereka, yang mengingatkan mereka akan perjamuan malam terakhir dan perintah untuk mengenang-Nya melalui Ekaristi.</w:t>
      </w:r>
    </w:p>
    <w:p w14:paraId="395FC8B9" w14:textId="77777777" w:rsidR="0071373D" w:rsidRDefault="00000000">
      <w:pPr>
        <w:rPr>
          <w:lang w:val="id-ID"/>
        </w:rPr>
      </w:pPr>
      <w:r>
        <w:rPr>
          <w:lang w:val="id-ID"/>
        </w:rPr>
        <w:t>Tuhan selalu menyertai, memberikan kekuatan dan keberanian kepada orang beriman. Petrus dan Yohanes dalam Kisah Para Rasul diberi kekuatan menghadapi para pemimpin agama. Para murid dalam Injil Yohanes disertai ketika berada dalam situasi tidak pasti. Iman kepada Tuhan adalah andalan kita dalam segala hal yang kita lakukan. Sesulit apa pun kenyataan hidup yang kita hadapi, ketika kita mengandalkan Tuhan, Tuhan memberi kita kekuatan dan keberanian untuk menghadapinya. Tuhan akan selalu bersama orang beriman. Dengan iman, segala sesuatu menjadi mungkin. Amin</w:t>
      </w:r>
    </w:p>
    <w:sectPr w:rsidR="0071373D">
      <w:pgSz w:w="11906" w:h="16838"/>
      <w:pgMar w:top="1440" w:right="1440" w:bottom="1440"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D4F05" w14:textId="77777777" w:rsidR="00335FD7" w:rsidRDefault="00335FD7">
      <w:pPr>
        <w:spacing w:after="0" w:line="240" w:lineRule="auto"/>
      </w:pPr>
      <w:r>
        <w:separator/>
      </w:r>
    </w:p>
  </w:endnote>
  <w:endnote w:type="continuationSeparator" w:id="0">
    <w:p w14:paraId="7BCDB29C" w14:textId="77777777" w:rsidR="00335FD7" w:rsidRDefault="0033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B6B1" w14:textId="77777777" w:rsidR="00335FD7" w:rsidRDefault="00335FD7">
      <w:pPr>
        <w:spacing w:after="0" w:line="240" w:lineRule="auto"/>
      </w:pPr>
      <w:r>
        <w:rPr>
          <w:color w:val="000000"/>
        </w:rPr>
        <w:separator/>
      </w:r>
    </w:p>
  </w:footnote>
  <w:footnote w:type="continuationSeparator" w:id="0">
    <w:p w14:paraId="1923D341" w14:textId="77777777" w:rsidR="00335FD7" w:rsidRDefault="00335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1373D"/>
    <w:rsid w:val="00335FD7"/>
    <w:rsid w:val="00631B3C"/>
    <w:rsid w:val="0071373D"/>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CA23"/>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it-IT" w:eastAsia="en-US" w:bidi="he-IL"/>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1289</Characters>
  <Application>Microsoft Office Word</Application>
  <DocSecurity>0</DocSecurity>
  <Lines>20</Lines>
  <Paragraphs>5</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2023-08-20T15:38:00Z</dcterms:created>
  <dcterms:modified xsi:type="dcterms:W3CDTF">2023-08-20T15:38:00Z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7af5096a-a67c-407c-ba37-5f1915463544</vt:lpwstr>
  </property>
</Properties>
</file>