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EAC9" w14:textId="77777777" w:rsidR="00346B12" w:rsidRDefault="00000000">
      <w:pPr>
        <w:rPr>
          <w:rFonts w:ascii="Helvetica" w:hAnsi="Helvetica" w:cs="Helvetica"/>
          <w:color w:val="353740"/>
          <w:lang w:val="it-IT"/>
        </w:rPr>
      </w:pPr>
      <w:proofErr w:type="spellStart"/>
      <w:r>
        <w:rPr>
          <w:rFonts w:ascii="Helvetica" w:hAnsi="Helvetica" w:cs="Helvetica"/>
          <w:color w:val="353740"/>
          <w:lang w:val="it-IT"/>
        </w:rPr>
        <w:t>Kamis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, 6 April 2023, </w:t>
      </w:r>
      <w:proofErr w:type="spellStart"/>
      <w:r>
        <w:rPr>
          <w:rFonts w:ascii="Helvetica" w:hAnsi="Helvetica" w:cs="Helvetica"/>
          <w:color w:val="353740"/>
          <w:lang w:val="it-IT"/>
        </w:rPr>
        <w:t>Kamis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Putih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- </w:t>
      </w:r>
      <w:proofErr w:type="spellStart"/>
      <w:r>
        <w:rPr>
          <w:rFonts w:ascii="Helvetica" w:hAnsi="Helvetica" w:cs="Helvetica"/>
          <w:color w:val="353740"/>
          <w:lang w:val="it-IT"/>
        </w:rPr>
        <w:t>Perjamuan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Malam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Terakhir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Tuhan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</w:p>
    <w:p w14:paraId="56A3D3E5" w14:textId="77777777" w:rsidR="00346B12" w:rsidRDefault="00000000">
      <w:pPr>
        <w:rPr>
          <w:rFonts w:ascii="Helvetica" w:hAnsi="Helvetica" w:cs="Helvetica"/>
          <w:color w:val="353740"/>
          <w:lang w:val="it-IT"/>
        </w:rPr>
      </w:pPr>
      <w:proofErr w:type="spellStart"/>
      <w:r>
        <w:rPr>
          <w:rFonts w:ascii="Helvetica" w:hAnsi="Helvetica" w:cs="Helvetica"/>
          <w:color w:val="353740"/>
          <w:lang w:val="it-IT"/>
        </w:rPr>
        <w:t>Keluaran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12:1-8, 11-14; </w:t>
      </w:r>
      <w:proofErr w:type="spellStart"/>
      <w:r>
        <w:rPr>
          <w:rFonts w:ascii="Helvetica" w:hAnsi="Helvetica" w:cs="Helvetica"/>
          <w:color w:val="353740"/>
          <w:lang w:val="it-IT"/>
        </w:rPr>
        <w:t>Mazmur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115; 1Korintus 11:23-26; </w:t>
      </w:r>
      <w:proofErr w:type="spellStart"/>
      <w:r>
        <w:rPr>
          <w:rFonts w:ascii="Helvetica" w:hAnsi="Helvetica" w:cs="Helvetica"/>
          <w:color w:val="353740"/>
          <w:lang w:val="it-IT"/>
        </w:rPr>
        <w:t>Yohanes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13:1-15</w:t>
      </w:r>
    </w:p>
    <w:p w14:paraId="6604DED7" w14:textId="77777777" w:rsidR="00346B12" w:rsidRDefault="00346B12">
      <w:pPr>
        <w:rPr>
          <w:rFonts w:ascii="Helvetica" w:hAnsi="Helvetica" w:cs="Helvetica"/>
          <w:color w:val="353740"/>
          <w:lang w:val="it-IT"/>
        </w:rPr>
      </w:pPr>
    </w:p>
    <w:p w14:paraId="63E5D876" w14:textId="77777777" w:rsidR="00346B12" w:rsidRDefault="00000000">
      <w:pPr>
        <w:rPr>
          <w:rFonts w:ascii="Helvetica" w:hAnsi="Helvetica" w:cs="Helvetica"/>
          <w:color w:val="353740"/>
          <w:lang w:val="it-IT"/>
        </w:rPr>
      </w:pPr>
      <w:proofErr w:type="spellStart"/>
      <w:r>
        <w:rPr>
          <w:rFonts w:ascii="Helvetica" w:hAnsi="Helvetica" w:cs="Helvetica"/>
          <w:color w:val="353740"/>
          <w:lang w:val="it-IT"/>
        </w:rPr>
        <w:t>Kitab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Keluaran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berbicara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tentang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Paskah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pertama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Yahudi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Tuhan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memerintahkan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Musa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Harun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memberi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tahu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umat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Israel </w:t>
      </w:r>
      <w:proofErr w:type="spellStart"/>
      <w:r>
        <w:rPr>
          <w:rFonts w:ascii="Helvetica" w:hAnsi="Helvetica" w:cs="Helvetica"/>
          <w:color w:val="353740"/>
          <w:lang w:val="it-IT"/>
        </w:rPr>
        <w:t>untuk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menyembelih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anak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domba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umur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empat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belas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bulan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, </w:t>
      </w:r>
      <w:proofErr w:type="spellStart"/>
      <w:r>
        <w:rPr>
          <w:rFonts w:ascii="Helvetica" w:hAnsi="Helvetica" w:cs="Helvetica"/>
          <w:color w:val="353740"/>
          <w:lang w:val="it-IT"/>
        </w:rPr>
        <w:t>kemudian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mengoleskan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sebagian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darahnya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pada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tiang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pintu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rumah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mereka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Tuhan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akan </w:t>
      </w:r>
      <w:proofErr w:type="spellStart"/>
      <w:r>
        <w:rPr>
          <w:rFonts w:ascii="Helvetica" w:hAnsi="Helvetica" w:cs="Helvetica"/>
          <w:color w:val="353740"/>
          <w:lang w:val="it-IT"/>
        </w:rPr>
        <w:t>lewat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dengan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hukuman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mengambil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nyawa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semua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anak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sulung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Pintu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rumah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yang </w:t>
      </w:r>
      <w:proofErr w:type="spellStart"/>
      <w:r>
        <w:rPr>
          <w:rFonts w:ascii="Helvetica" w:hAnsi="Helvetica" w:cs="Helvetica"/>
          <w:color w:val="353740"/>
          <w:lang w:val="it-IT"/>
        </w:rPr>
        <w:t>ditandai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dengan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darah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anak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domba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itu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akan </w:t>
      </w:r>
      <w:proofErr w:type="spellStart"/>
      <w:r>
        <w:rPr>
          <w:rFonts w:ascii="Helvetica" w:hAnsi="Helvetica" w:cs="Helvetica"/>
          <w:color w:val="353740"/>
          <w:lang w:val="it-IT"/>
        </w:rPr>
        <w:t>luput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dari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hukuman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Mereka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yang </w:t>
      </w:r>
      <w:proofErr w:type="spellStart"/>
      <w:r>
        <w:rPr>
          <w:rFonts w:ascii="Helvetica" w:hAnsi="Helvetica" w:cs="Helvetica"/>
          <w:color w:val="353740"/>
          <w:lang w:val="it-IT"/>
        </w:rPr>
        <w:t>menaruh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kepercayaan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kepada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Tuhan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, akan </w:t>
      </w:r>
      <w:proofErr w:type="spellStart"/>
      <w:r>
        <w:rPr>
          <w:rFonts w:ascii="Helvetica" w:hAnsi="Helvetica" w:cs="Helvetica"/>
          <w:color w:val="353740"/>
          <w:lang w:val="it-IT"/>
        </w:rPr>
        <w:t>terluput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dari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segala </w:t>
      </w:r>
      <w:proofErr w:type="spellStart"/>
      <w:r>
        <w:rPr>
          <w:rFonts w:ascii="Helvetica" w:hAnsi="Helvetica" w:cs="Helvetica"/>
          <w:color w:val="353740"/>
          <w:lang w:val="it-IT"/>
        </w:rPr>
        <w:t>bahaya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Tuhan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itu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setia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tidak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akan </w:t>
      </w:r>
      <w:proofErr w:type="spellStart"/>
      <w:r>
        <w:rPr>
          <w:rFonts w:ascii="Helvetica" w:hAnsi="Helvetica" w:cs="Helvetica"/>
          <w:color w:val="353740"/>
          <w:lang w:val="it-IT"/>
        </w:rPr>
        <w:t>pernah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meninggalkan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orang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beriman</w:t>
      </w:r>
      <w:proofErr w:type="spellEnd"/>
      <w:r>
        <w:rPr>
          <w:rFonts w:ascii="Helvetica" w:hAnsi="Helvetica" w:cs="Helvetica"/>
          <w:color w:val="353740"/>
          <w:lang w:val="it-IT"/>
        </w:rPr>
        <w:t>.</w:t>
      </w:r>
    </w:p>
    <w:p w14:paraId="03AE1876" w14:textId="77777777" w:rsidR="00346B12" w:rsidRDefault="00000000">
      <w:pPr>
        <w:rPr>
          <w:rFonts w:ascii="Helvetica" w:hAnsi="Helvetica" w:cs="Helvetica"/>
          <w:color w:val="353740"/>
          <w:lang w:val="it-IT"/>
        </w:rPr>
      </w:pPr>
      <w:r>
        <w:rPr>
          <w:rFonts w:ascii="Helvetica" w:hAnsi="Helvetica" w:cs="Helvetica"/>
          <w:color w:val="353740"/>
          <w:lang w:val="it-IT"/>
        </w:rPr>
        <w:t xml:space="preserve">Santo </w:t>
      </w:r>
      <w:proofErr w:type="spellStart"/>
      <w:r>
        <w:rPr>
          <w:rFonts w:ascii="Helvetica" w:hAnsi="Helvetica" w:cs="Helvetica"/>
          <w:color w:val="353740"/>
          <w:lang w:val="it-IT"/>
        </w:rPr>
        <w:t>Paulus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melalui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menunjukkan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Ekaristi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yang </w:t>
      </w:r>
      <w:proofErr w:type="spellStart"/>
      <w:r>
        <w:rPr>
          <w:rFonts w:ascii="Helvetica" w:hAnsi="Helvetica" w:cs="Helvetica"/>
          <w:color w:val="353740"/>
          <w:lang w:val="it-IT"/>
        </w:rPr>
        <w:t>menghadirkan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kembali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Perjamuan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Malam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Terakhir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, di mana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membagikan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roti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anggur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kepada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para </w:t>
      </w:r>
      <w:proofErr w:type="spellStart"/>
      <w:r>
        <w:rPr>
          <w:rFonts w:ascii="Helvetica" w:hAnsi="Helvetica" w:cs="Helvetica"/>
          <w:color w:val="353740"/>
          <w:lang w:val="it-IT"/>
        </w:rPr>
        <w:t>murid-Nya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yang </w:t>
      </w:r>
      <w:proofErr w:type="spellStart"/>
      <w:r>
        <w:rPr>
          <w:rFonts w:ascii="Helvetica" w:hAnsi="Helvetica" w:cs="Helvetica"/>
          <w:color w:val="353740"/>
          <w:lang w:val="it-IT"/>
        </w:rPr>
        <w:t>merupakan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tubuh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darah-Nya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sendiri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</w:p>
    <w:p w14:paraId="48ED286E" w14:textId="77777777" w:rsidR="00346B12" w:rsidRDefault="00000000">
      <w:pPr>
        <w:rPr>
          <w:rFonts w:ascii="Helvetica" w:hAnsi="Helvetica" w:cs="Helvetica"/>
          <w:color w:val="353740"/>
          <w:lang w:val="it-IT"/>
        </w:rPr>
      </w:pPr>
      <w:proofErr w:type="spellStart"/>
      <w:r>
        <w:rPr>
          <w:rFonts w:ascii="Helvetica" w:hAnsi="Helvetica" w:cs="Helvetica"/>
          <w:color w:val="353740"/>
          <w:lang w:val="it-IT"/>
        </w:rPr>
        <w:t>Injil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Yohanes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berbicara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dahsyatnya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pengaruh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kasih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kerendahan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hati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Dikisahkan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membasuh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kaki </w:t>
      </w:r>
      <w:proofErr w:type="spellStart"/>
      <w:r>
        <w:rPr>
          <w:rFonts w:ascii="Helvetica" w:hAnsi="Helvetica" w:cs="Helvetica"/>
          <w:color w:val="353740"/>
          <w:lang w:val="it-IT"/>
        </w:rPr>
        <w:t>murid-murid-Nya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menunjukkan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pengaruh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sikap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melayani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sikap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rendah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hati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adalah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guru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pemimpin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mereka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, </w:t>
      </w:r>
      <w:proofErr w:type="spellStart"/>
      <w:r>
        <w:rPr>
          <w:rFonts w:ascii="Helvetica" w:hAnsi="Helvetica" w:cs="Helvetica"/>
          <w:color w:val="353740"/>
          <w:lang w:val="it-IT"/>
        </w:rPr>
        <w:t>tetapi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bersedia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melayani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para </w:t>
      </w:r>
      <w:proofErr w:type="spellStart"/>
      <w:r>
        <w:rPr>
          <w:rFonts w:ascii="Helvetica" w:hAnsi="Helvetica" w:cs="Helvetica"/>
          <w:color w:val="353740"/>
          <w:lang w:val="it-IT"/>
        </w:rPr>
        <w:t>murid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sehabis-habisnya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menegaskan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supaya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para </w:t>
      </w:r>
      <w:proofErr w:type="spellStart"/>
      <w:r>
        <w:rPr>
          <w:rFonts w:ascii="Helvetica" w:hAnsi="Helvetica" w:cs="Helvetica"/>
          <w:color w:val="353740"/>
          <w:lang w:val="it-IT"/>
        </w:rPr>
        <w:t>murid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saling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mengasihi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sebagaimana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Dia </w:t>
      </w:r>
      <w:proofErr w:type="spellStart"/>
      <w:r>
        <w:rPr>
          <w:rFonts w:ascii="Helvetica" w:hAnsi="Helvetica" w:cs="Helvetica"/>
          <w:color w:val="353740"/>
          <w:lang w:val="it-IT"/>
        </w:rPr>
        <w:t>telah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mengasihi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mereka</w:t>
      </w:r>
      <w:proofErr w:type="spellEnd"/>
      <w:r>
        <w:rPr>
          <w:rFonts w:ascii="Helvetica" w:hAnsi="Helvetica" w:cs="Helvetica"/>
          <w:color w:val="353740"/>
          <w:lang w:val="it-IT"/>
        </w:rPr>
        <w:t>.</w:t>
      </w:r>
    </w:p>
    <w:p w14:paraId="4D34DB54" w14:textId="77777777" w:rsidR="00346B12" w:rsidRDefault="00000000">
      <w:pPr>
        <w:rPr>
          <w:rFonts w:ascii="Helvetica" w:hAnsi="Helvetica" w:cs="Helvetica"/>
          <w:color w:val="353740"/>
          <w:lang w:val="it-IT"/>
        </w:rPr>
      </w:pPr>
      <w:r>
        <w:rPr>
          <w:rFonts w:ascii="Helvetica" w:hAnsi="Helvetica" w:cs="Helvetica"/>
          <w:color w:val="353740"/>
          <w:lang w:val="it-IT"/>
        </w:rPr>
        <w:t xml:space="preserve">Kita </w:t>
      </w:r>
      <w:proofErr w:type="spellStart"/>
      <w:r>
        <w:rPr>
          <w:rFonts w:ascii="Helvetica" w:hAnsi="Helvetica" w:cs="Helvetica"/>
          <w:color w:val="353740"/>
          <w:lang w:val="it-IT"/>
        </w:rPr>
        <w:t>tahu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berjuta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-juta </w:t>
      </w:r>
      <w:proofErr w:type="spellStart"/>
      <w:r>
        <w:rPr>
          <w:rFonts w:ascii="Helvetica" w:hAnsi="Helvetica" w:cs="Helvetica"/>
          <w:color w:val="353740"/>
          <w:lang w:val="it-IT"/>
        </w:rPr>
        <w:t>manusia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dalam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sejarah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yang </w:t>
      </w:r>
      <w:proofErr w:type="spellStart"/>
      <w:r>
        <w:rPr>
          <w:rFonts w:ascii="Helvetica" w:hAnsi="Helvetica" w:cs="Helvetica"/>
          <w:color w:val="353740"/>
          <w:lang w:val="it-IT"/>
        </w:rPr>
        <w:t>hidupnya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diubah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menjadi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bermartabat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bermakna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oleh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karena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orang-orang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yang </w:t>
      </w:r>
      <w:proofErr w:type="spellStart"/>
      <w:r>
        <w:rPr>
          <w:rFonts w:ascii="Helvetica" w:hAnsi="Helvetica" w:cs="Helvetica"/>
          <w:color w:val="353740"/>
          <w:lang w:val="it-IT"/>
        </w:rPr>
        <w:t>mengikuti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meneladani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kerendahan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hati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pelayanan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yang </w:t>
      </w:r>
      <w:proofErr w:type="spellStart"/>
      <w:r>
        <w:rPr>
          <w:rFonts w:ascii="Helvetica" w:hAnsi="Helvetica" w:cs="Helvetica"/>
          <w:color w:val="353740"/>
          <w:lang w:val="it-IT"/>
        </w:rPr>
        <w:t>ditunjukkan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oleh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</w:t>
      </w:r>
    </w:p>
    <w:p w14:paraId="7FCEF769" w14:textId="77777777" w:rsidR="00346B12" w:rsidRDefault="00000000">
      <w:pPr>
        <w:rPr>
          <w:rFonts w:ascii="Helvetica" w:hAnsi="Helvetica" w:cs="Helvetica"/>
          <w:color w:val="353740"/>
          <w:lang w:val="it-IT"/>
        </w:rPr>
      </w:pPr>
      <w:r>
        <w:rPr>
          <w:rFonts w:ascii="Helvetica" w:hAnsi="Helvetica" w:cs="Helvetica"/>
          <w:color w:val="353740"/>
          <w:lang w:val="it-IT"/>
        </w:rPr>
        <w:t xml:space="preserve">Mari </w:t>
      </w:r>
      <w:proofErr w:type="spellStart"/>
      <w:r>
        <w:rPr>
          <w:rFonts w:ascii="Helvetica" w:hAnsi="Helvetica" w:cs="Helvetica"/>
          <w:color w:val="353740"/>
          <w:lang w:val="it-IT"/>
        </w:rPr>
        <w:t>kita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berusaha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dengan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rendah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hati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melayani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orang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lain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, </w:t>
      </w:r>
      <w:proofErr w:type="spellStart"/>
      <w:r>
        <w:rPr>
          <w:rFonts w:ascii="Helvetica" w:hAnsi="Helvetica" w:cs="Helvetica"/>
          <w:color w:val="353740"/>
          <w:lang w:val="it-IT"/>
        </w:rPr>
        <w:t>karena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Yesus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telah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memberikan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nyawa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untuk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 </w:t>
      </w:r>
      <w:proofErr w:type="spellStart"/>
      <w:r>
        <w:rPr>
          <w:rFonts w:ascii="Helvetica" w:hAnsi="Helvetica" w:cs="Helvetica"/>
          <w:color w:val="353740"/>
          <w:lang w:val="it-IT"/>
        </w:rPr>
        <w:t>kita</w:t>
      </w:r>
      <w:proofErr w:type="spellEnd"/>
      <w:r>
        <w:rPr>
          <w:rFonts w:ascii="Helvetica" w:hAnsi="Helvetica" w:cs="Helvetica"/>
          <w:color w:val="353740"/>
          <w:lang w:val="it-IT"/>
        </w:rPr>
        <w:t xml:space="preserve">. Amin </w:t>
      </w:r>
    </w:p>
    <w:sectPr w:rsidR="00346B12">
      <w:pgSz w:w="11906" w:h="16838"/>
      <w:pgMar w:top="1440" w:right="1558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6603" w14:textId="77777777" w:rsidR="00F6390A" w:rsidRDefault="00F6390A">
      <w:pPr>
        <w:spacing w:after="0" w:line="240" w:lineRule="auto"/>
      </w:pPr>
      <w:r>
        <w:separator/>
      </w:r>
    </w:p>
  </w:endnote>
  <w:endnote w:type="continuationSeparator" w:id="0">
    <w:p w14:paraId="13D9BF60" w14:textId="77777777" w:rsidR="00F6390A" w:rsidRDefault="00F6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FA49" w14:textId="77777777" w:rsidR="00F6390A" w:rsidRDefault="00F639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261268" w14:textId="77777777" w:rsidR="00F6390A" w:rsidRDefault="00F63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6B12"/>
    <w:rsid w:val="00346B12"/>
    <w:rsid w:val="008B1FB9"/>
    <w:rsid w:val="00F6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6107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1353</Characters>
  <Application>Microsoft Office Word</Application>
  <DocSecurity>0</DocSecurity>
  <Lines>21</Lines>
  <Paragraphs>5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2023-08-20T15:37:00Z</dcterms:created>
  <dcterms:modified xsi:type="dcterms:W3CDTF">2023-08-20T15:37:00Z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3caf8897-aa12-4cc2-a36e-900c751b353a</vt:lpwstr>
  </property>
</Properties>
</file>