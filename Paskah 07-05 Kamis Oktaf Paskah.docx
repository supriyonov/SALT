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D3A6" w14:textId="77777777" w:rsidR="00092379" w:rsidRDefault="00000000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eastAsia="it-IT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it-IT"/>
        </w:rPr>
        <w:t>Kamis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it-IT"/>
        </w:rPr>
        <w:t xml:space="preserve">, 13 April 2023, Hari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it-IT"/>
        </w:rPr>
        <w:t>Kamis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it-IT"/>
        </w:rPr>
        <w:t>Oktaf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it-IT"/>
        </w:rPr>
        <w:t>Paskah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it-IT"/>
        </w:rPr>
        <w:t xml:space="preserve"> </w:t>
      </w:r>
    </w:p>
    <w:p w14:paraId="6FE25F91" w14:textId="77777777" w:rsidR="00092379" w:rsidRDefault="00000000">
      <w:pP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Kisah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Para Rasul 3:11-26;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Mazmur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8; Lukas 24:35-48</w:t>
      </w:r>
    </w:p>
    <w:p w14:paraId="5A793CD4" w14:textId="77777777" w:rsidR="00092379" w:rsidRDefault="00092379">
      <w:pP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</w:pPr>
    </w:p>
    <w:p w14:paraId="781F744B" w14:textId="77777777" w:rsidR="00092379" w:rsidRDefault="00000000">
      <w:pP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Kisah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Para Rasul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menyatakan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kesaksian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Rasul Petrus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Yohanes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menegaskan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sembuhnya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orang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lumpuh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sejak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lahir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terjadi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Yesus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Kristus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karena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kehebatan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rasul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Mukjizat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kesembuhan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menunjukkan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Yesus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Mesias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dijanjikan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Allah.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Yesus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menggenapi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nubuat-nubuat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Perjanjian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Lama.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Semua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orang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perlu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menanggapi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Yesus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bertobat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berbalik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kepada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Allah.</w:t>
      </w:r>
    </w:p>
    <w:p w14:paraId="69BD54EF" w14:textId="77777777" w:rsidR="00092379" w:rsidRDefault="00092379">
      <w:pP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</w:pPr>
    </w:p>
    <w:p w14:paraId="1F70400D" w14:textId="77777777" w:rsidR="00092379" w:rsidRDefault="00000000">
      <w:pP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Injil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Lukas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mengisahkan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Yesus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menampakkan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diri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kepada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murid-murid-Nya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kebangkitan-Nya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Yesus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membuktikan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kepada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mereka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Dia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bukanlah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hantu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menunjukkan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kepada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mereka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luka-luka-Nya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Dia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juga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bersama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mereka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Kebangkitan-Nya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jaminan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Dia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menggenapi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nubuat-nubuat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Kitab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Suci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Perjanjian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Lama.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Tugas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mereka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kemudian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memberitakan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Yesus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orang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dipanggil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kepada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pertobatan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mengalami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pengampunan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dosa.  </w:t>
      </w:r>
    </w:p>
    <w:p w14:paraId="3055E36D" w14:textId="77777777" w:rsidR="00092379" w:rsidRDefault="00092379">
      <w:pP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</w:pPr>
    </w:p>
    <w:p w14:paraId="6A02A8FB" w14:textId="77777777" w:rsidR="00092379" w:rsidRDefault="00000000"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Allah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berkehendak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menyelamatkan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manusia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direncanakan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sejak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manusia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jatuh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dosa.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Rencana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terpenuhi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Yesus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Yesus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datang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menebus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, agar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terjerat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oleh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kematian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kekal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akibat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dosa. Mari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wartakan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pertobatan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dan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pengampunan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dosa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kepada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sesama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melalui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tindakan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nyata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mengampuni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sesama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pernah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melukai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>kita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it-IT"/>
        </w:rPr>
        <w:t xml:space="preserve">. Amin </w:t>
      </w:r>
    </w:p>
    <w:sectPr w:rsidR="0009237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05F9" w14:textId="77777777" w:rsidR="006A2C7F" w:rsidRDefault="006A2C7F">
      <w:pPr>
        <w:spacing w:after="0" w:line="240" w:lineRule="auto"/>
      </w:pPr>
      <w:r>
        <w:separator/>
      </w:r>
    </w:p>
  </w:endnote>
  <w:endnote w:type="continuationSeparator" w:id="0">
    <w:p w14:paraId="3F973179" w14:textId="77777777" w:rsidR="006A2C7F" w:rsidRDefault="006A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EFDE" w14:textId="77777777" w:rsidR="006A2C7F" w:rsidRDefault="006A2C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AF924C" w14:textId="77777777" w:rsidR="006A2C7F" w:rsidRDefault="006A2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92379"/>
    <w:rsid w:val="00092379"/>
    <w:rsid w:val="003F41AD"/>
    <w:rsid w:val="006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DA24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1160</Characters>
  <Application>Microsoft Office Word</Application>
  <DocSecurity>0</DocSecurity>
  <Lines>18</Lines>
  <Paragraphs>4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2023-08-20T15:37:00Z</dcterms:created>
  <dcterms:modified xsi:type="dcterms:W3CDTF">2023-08-20T15:37:00Z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e70fe645-0269-4907-b485-a8801d9f4167</vt:lpwstr>
  </property>
</Properties>
</file>