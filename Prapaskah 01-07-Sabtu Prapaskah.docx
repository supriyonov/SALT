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FB50" w14:textId="77777777" w:rsidR="00534B5C" w:rsidRDefault="00000000">
      <w:r>
        <w:t>Sabtu, 4 Maret</w:t>
      </w:r>
      <w:r>
        <w:rPr>
          <w:rStyle w:val="FontParagrafDefault"/>
          <w:lang w:val="it-IT"/>
        </w:rPr>
        <w:t xml:space="preserve"> 2023,</w:t>
      </w:r>
      <w:r>
        <w:t xml:space="preserve">Hari Sabtu pada Minggu Pertama Masa </w:t>
      </w:r>
      <w:proofErr w:type="spellStart"/>
      <w:r>
        <w:t>Prapaskah</w:t>
      </w:r>
      <w:proofErr w:type="spellEnd"/>
      <w:r>
        <w:t xml:space="preserve">. </w:t>
      </w:r>
    </w:p>
    <w:p w14:paraId="70ADEAC6" w14:textId="77777777" w:rsidR="00534B5C" w:rsidRDefault="00000000">
      <w:r>
        <w:t xml:space="preserve">Ulangan 26:16-19; Mazmur 118; Matius 5:43-48 </w:t>
      </w:r>
    </w:p>
    <w:p w14:paraId="5B14AF68" w14:textId="77777777" w:rsidR="00534B5C" w:rsidRDefault="00534B5C"/>
    <w:p w14:paraId="439A0C36" w14:textId="77777777" w:rsidR="00534B5C" w:rsidRDefault="00000000">
      <w:r>
        <w:t>Kitab Ulangan menyatakan pembicaraan Musa di depan bangsanya bahwa Allah telah menjanjikan posisi terpuji, ternama, menjadi bangsa kudus, terhormat di atas segala bangsa, jika mereka berpegang pada segala perintah Allah.</w:t>
      </w:r>
    </w:p>
    <w:p w14:paraId="07D34EE2" w14:textId="77777777" w:rsidR="00534B5C" w:rsidRDefault="00000000">
      <w:r>
        <w:t xml:space="preserve">Injil Matius menyajikan khotbah Yesus mengenai kasih tanpa syarat. Pada umumnya orang membenci musuh. Yesus sebaliknya meminta supaya kita mengasihi musuh-musuh kita dan berdoa bagi mereka yang menganiaya kita. Itulah tanda kita menjadi anak-anak Allah Bapa di Surga. Allah menciptakan matahari yang terbit bagi orang yang jahat dan bagi orang yang baik. Hujan diturunkan juga bagi orang yang benar dan yang tidak benar. Kalau kita hanya mengasihi orang yang mengasihi kita, atau memberi salam kepada orang-orang yang bersikap baik pada kita, kita tidak lebih dari pada orang lain, tidak lebih dari pada orang </w:t>
      </w:r>
      <w:proofErr w:type="spellStart"/>
      <w:r>
        <w:t>orang</w:t>
      </w:r>
      <w:proofErr w:type="spellEnd"/>
      <w:r>
        <w:t xml:space="preserve"> berdosa, tidak lebih dari pada orang yang tidak mengenal Allah. Tanda bahwa kita mengenal Allah, tanda bahwa kita percaya kepada Allah, bila kita mencintai sesama tanpa syarat, termasuk mencintai dan mendoakan orang-orang yang memusuhi kita. </w:t>
      </w:r>
    </w:p>
    <w:p w14:paraId="5085F0B8" w14:textId="77777777" w:rsidR="00534B5C" w:rsidRDefault="00000000">
      <w:r>
        <w:t>Mari kita ingat orang yang paling menjengkelkan dalam hidup kita, dan kita doakan dia sekarang juga, kita sebut namanya dalam doa kita dan kita mohonkan rahmat terbaik dari Tuhan untuk mereka. Kalau mereka menjadi orang baik karena doa</w:t>
      </w:r>
      <w:r w:rsidRPr="00FF433C">
        <w:rPr>
          <w:rStyle w:val="FontParagrafDefault"/>
        </w:rPr>
        <w:t xml:space="preserve"> </w:t>
      </w:r>
      <w:r>
        <w:t xml:space="preserve">kita, pasti kita akan merasa sangat bahagia. </w:t>
      </w:r>
      <w:r>
        <w:rPr>
          <w:rStyle w:val="FontParagrafDefault"/>
          <w:lang w:val="it-IT"/>
        </w:rPr>
        <w:t>Amin</w:t>
      </w:r>
    </w:p>
    <w:sectPr w:rsidR="00534B5C">
      <w:pgSz w:w="11906" w:h="16838"/>
      <w:pgMar w:top="1440" w:right="184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8398" w14:textId="77777777" w:rsidR="00FB2748" w:rsidRDefault="00FB2748">
      <w:pPr>
        <w:spacing w:after="0" w:line="240" w:lineRule="auto"/>
      </w:pPr>
      <w:r>
        <w:separator/>
      </w:r>
    </w:p>
  </w:endnote>
  <w:endnote w:type="continuationSeparator" w:id="0">
    <w:p w14:paraId="1A623154" w14:textId="77777777" w:rsidR="00FB2748" w:rsidRDefault="00FB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86B7" w14:textId="77777777" w:rsidR="00FB2748" w:rsidRDefault="00FB2748">
      <w:pPr>
        <w:spacing w:after="0" w:line="240" w:lineRule="auto"/>
      </w:pPr>
      <w:r>
        <w:rPr>
          <w:color w:val="000000"/>
        </w:rPr>
        <w:separator/>
      </w:r>
    </w:p>
  </w:footnote>
  <w:footnote w:type="continuationSeparator" w:id="0">
    <w:p w14:paraId="2C729B15" w14:textId="77777777" w:rsidR="00FB2748" w:rsidRDefault="00FB27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34B5C"/>
    <w:rsid w:val="00534B5C"/>
    <w:rsid w:val="00FB2748"/>
    <w:rsid w:val="00FF433C"/>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8EE1"/>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1256</Characters>
  <Application>Microsoft Office Word</Application>
  <DocSecurity>0</DocSecurity>
  <Lines>20</Lines>
  <Paragraphs>5</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2023-08-20T15:13:00Z</dcterms:created>
  <dcterms:modified xsi:type="dcterms:W3CDTF">2023-08-20T15:13:00Z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26ac64c47a0f5cb3bc673e5d41bb83ff083b0338745e066b1d68ac7b038a5576</vt:lpwstr>
  </property>
</Properties>
</file>