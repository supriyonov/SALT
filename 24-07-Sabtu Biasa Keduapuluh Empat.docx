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307A" w14:textId="77777777" w:rsidR="00270AD3" w:rsidRDefault="00000000">
      <w:proofErr w:type="spellStart"/>
      <w:r>
        <w:t>Sabtu</w:t>
      </w:r>
      <w:proofErr w:type="spellEnd"/>
      <w:r>
        <w:t xml:space="preserve">, 23 </w:t>
      </w:r>
      <w:proofErr w:type="spellStart"/>
      <w:r>
        <w:t>September</w:t>
      </w:r>
      <w:proofErr w:type="spellEnd"/>
      <w:r>
        <w:t xml:space="preserve"> 2023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</w:p>
    <w:p w14:paraId="38366D25" w14:textId="77777777" w:rsidR="00270AD3" w:rsidRDefault="00000000">
      <w:r>
        <w:t xml:space="preserve">1 </w:t>
      </w:r>
      <w:proofErr w:type="spellStart"/>
      <w:r>
        <w:t>Timotius</w:t>
      </w:r>
      <w:proofErr w:type="spellEnd"/>
      <w:r>
        <w:t xml:space="preserve"> 6:13-16; </w:t>
      </w:r>
      <w:proofErr w:type="spellStart"/>
      <w:r>
        <w:t>Mazmur</w:t>
      </w:r>
      <w:proofErr w:type="spellEnd"/>
      <w:r>
        <w:t xml:space="preserve"> 99; Lukas 8:4-15</w:t>
      </w:r>
    </w:p>
    <w:p w14:paraId="1B060075" w14:textId="77777777" w:rsidR="00270AD3" w:rsidRDefault="00270AD3"/>
    <w:p w14:paraId="504C5514" w14:textId="77777777" w:rsidR="00270AD3" w:rsidRDefault="00000000">
      <w:r>
        <w:t xml:space="preserve">Rasul </w:t>
      </w:r>
      <w:proofErr w:type="spellStart"/>
      <w:r>
        <w:t>Paulus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Timotius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agama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teguh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iman,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Allah </w:t>
      </w:r>
      <w:proofErr w:type="spellStart"/>
      <w:r>
        <w:t>sumber</w:t>
      </w:r>
      <w:proofErr w:type="spellEnd"/>
      <w:r>
        <w:t xml:space="preserve"> segala yang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, yang akan </w:t>
      </w:r>
      <w:proofErr w:type="spellStart"/>
      <w:r>
        <w:t>menyatakan</w:t>
      </w:r>
      <w:proofErr w:type="spellEnd"/>
      <w:r>
        <w:t xml:space="preserve"> diri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Penguasa</w:t>
      </w:r>
      <w:proofErr w:type="spellEnd"/>
      <w:r>
        <w:t xml:space="preserve">, Raja segala raja,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kekal</w:t>
      </w:r>
      <w:proofErr w:type="spellEnd"/>
      <w:r>
        <w:t xml:space="preserve">. </w:t>
      </w:r>
    </w:p>
    <w:p w14:paraId="1B68D289" w14:textId="77777777" w:rsidR="00270AD3" w:rsidRDefault="00270AD3"/>
    <w:p w14:paraId="1F618553" w14:textId="77777777" w:rsidR="00270AD3" w:rsidRDefault="00000000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Lukas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perumpamaan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surga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penabur</w:t>
      </w:r>
      <w:proofErr w:type="spellEnd"/>
      <w:r>
        <w:t xml:space="preserve"> </w:t>
      </w:r>
      <w:proofErr w:type="spellStart"/>
      <w:proofErr w:type="gramStart"/>
      <w:r>
        <w:t>benih,dan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.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proofErr w:type="gramStart"/>
      <w:r>
        <w:t>berbeda</w:t>
      </w:r>
      <w:proofErr w:type="spellEnd"/>
      <w:r>
        <w:t xml:space="preserve">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surga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jalanan</w:t>
      </w:r>
      <w:proofErr w:type="spellEnd"/>
      <w:r>
        <w:t xml:space="preserve">,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berbatu-batu</w:t>
      </w:r>
      <w:proofErr w:type="spellEnd"/>
      <w:r>
        <w:t xml:space="preserve">,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bersemak</w:t>
      </w:r>
      <w:proofErr w:type="spellEnd"/>
      <w:r>
        <w:t xml:space="preserve"> duri, </w:t>
      </w:r>
      <w:proofErr w:type="spellStart"/>
      <w:r>
        <w:t>hati</w:t>
      </w:r>
      <w:proofErr w:type="spellEnd"/>
      <w:r>
        <w:t xml:space="preserve"> yang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surga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yang </w:t>
      </w:r>
      <w:proofErr w:type="spellStart"/>
      <w:r>
        <w:t>lembut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subur</w:t>
      </w:r>
      <w:proofErr w:type="spellEnd"/>
      <w:r>
        <w:t xml:space="preserve"> yang </w:t>
      </w:r>
      <w:proofErr w:type="spellStart"/>
      <w:r>
        <w:t>membuahkan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berlipat-lipat</w:t>
      </w:r>
      <w:proofErr w:type="spellEnd"/>
      <w:r>
        <w:t xml:space="preserve">. </w:t>
      </w:r>
    </w:p>
    <w:p w14:paraId="7B44736D" w14:textId="77777777" w:rsidR="00270AD3" w:rsidRDefault="00270AD3"/>
    <w:p w14:paraId="0C0D183C" w14:textId="77777777" w:rsidR="00270AD3" w:rsidRDefault="00000000">
      <w:r>
        <w:t xml:space="preserve">Mari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, </w:t>
      </w:r>
      <w:proofErr w:type="spellStart"/>
      <w:r>
        <w:t>membebaskan</w:t>
      </w:r>
      <w:proofErr w:type="spellEnd"/>
      <w:r>
        <w:t xml:space="preserve"> diri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kekuatiran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buah-buah</w:t>
      </w:r>
      <w:proofErr w:type="spellEnd"/>
      <w:r>
        <w:t xml:space="preserve"> iman </w:t>
      </w:r>
      <w:proofErr w:type="spellStart"/>
      <w:r>
        <w:t>dalam</w:t>
      </w:r>
      <w:proofErr w:type="spellEnd"/>
      <w:r>
        <w:t xml:space="preserve"> segala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sesama</w:t>
      </w:r>
      <w:proofErr w:type="spellEnd"/>
      <w:r>
        <w:t>. Amin</w:t>
      </w:r>
    </w:p>
    <w:sectPr w:rsidR="00270AD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3EAFF" w14:textId="77777777" w:rsidR="0069418E" w:rsidRDefault="0069418E">
      <w:pPr>
        <w:spacing w:after="0" w:line="240" w:lineRule="auto"/>
      </w:pPr>
      <w:r>
        <w:separator/>
      </w:r>
    </w:p>
  </w:endnote>
  <w:endnote w:type="continuationSeparator" w:id="0">
    <w:p w14:paraId="30896F1E" w14:textId="77777777" w:rsidR="0069418E" w:rsidRDefault="0069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71ABF" w14:textId="77777777" w:rsidR="0069418E" w:rsidRDefault="0069418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7C33185" w14:textId="77777777" w:rsidR="0069418E" w:rsidRDefault="00694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70AD3"/>
    <w:rsid w:val="00270AD3"/>
    <w:rsid w:val="0069418E"/>
    <w:rsid w:val="0073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413B"/>
  <w15:docId w15:val="{4EC34908-6B59-4955-AAD7-B71F79C1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it-IT" w:eastAsia="en-US" w:bidi="he-IL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2023-09-23T12:27:00Z</dcterms:created>
  <dcterms:modified xsi:type="dcterms:W3CDTF">2023-09-23T12:27:00Z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e33715e4-2745-4a6e-b6bf-48b2a6703196</vt:lpwstr>
  </property>
</Properties>
</file>