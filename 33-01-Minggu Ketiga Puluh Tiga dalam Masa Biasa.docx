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99AE5B" w14:textId="77777777" w:rsidR="004F02EE" w:rsidRDefault="00000000">
      <w:r>
        <w:t>Minggu Ketiga Puluh Tiga dalam Masa Biasa</w:t>
      </w:r>
    </w:p>
    <w:p w14:paraId="58C29D78" w14:textId="77777777" w:rsidR="004F02EE" w:rsidRDefault="004F02EE"/>
    <w:p w14:paraId="3D1FD837" w14:textId="77777777" w:rsidR="004F02EE" w:rsidRDefault="00000000">
      <w:r>
        <w:t xml:space="preserve">Maleakhi 3:19-20; </w:t>
      </w:r>
      <w:r>
        <w:br/>
        <w:t xml:space="preserve">Mazmur 97; </w:t>
      </w:r>
      <w:r>
        <w:br/>
        <w:t xml:space="preserve">2 Tesalonika 3:7-12; </w:t>
      </w:r>
      <w:r>
        <w:br/>
        <w:t>Lukas 21:5-19</w:t>
      </w:r>
    </w:p>
    <w:p w14:paraId="09B684BC" w14:textId="77777777" w:rsidR="004F02EE" w:rsidRDefault="004F02EE"/>
    <w:p w14:paraId="3A0ED01A" w14:textId="77777777" w:rsidR="004F02EE" w:rsidRDefault="00000000">
      <w:r>
        <w:t>Para sahabat SALT yang baik,</w:t>
      </w:r>
    </w:p>
    <w:p w14:paraId="65524AF0" w14:textId="77777777" w:rsidR="004F02EE" w:rsidRDefault="00000000">
      <w:r>
        <w:t xml:space="preserve">Pada hari Minggu Ketiga Puluh Tiga dalam Masa Biasa, ini melalui bacaan pertama, Nabi Maleakhi menyatakan bahwa hari Tuhan akan datang. Pada hari Tuhan ini semua orang fasik dan jahat akan dimusnahkan. Sedangkan semua orang baik akan dipulihkan. </w:t>
      </w:r>
    </w:p>
    <w:p w14:paraId="2111BCB2" w14:textId="77777777" w:rsidR="004F02EE" w:rsidRDefault="00000000">
      <w:r>
        <w:t xml:space="preserve">Dalam bacaan kedua, Santo Paulus menasihati umat di Tesalonika untuk orang-orang yang tidak tertib hidupnya, tidak bekerja, dan sibuk dengan hal-hal yang tidak berguna tidak ada hak untuk makan. Mereka mesti meneladani para rasul, meski berhak menerima rezeki dari umat, akan tetapi mereka tetap bekerja dan makan dari hasil jerih payah sendiri. </w:t>
      </w:r>
    </w:p>
    <w:p w14:paraId="4080B488" w14:textId="77777777" w:rsidR="004F02EE" w:rsidRDefault="00000000">
      <w:r>
        <w:t xml:space="preserve">Dalam Injil, Yesus menyatakan apa yang akan dialami oleh para pengikut-Nya. Para pengikut Yesus akan dibenci, ditolak, diadili di rumah-rumah ibadah, dipenjara, bahkan diserahkan oleh keluarganya sendiri, dan ada yang dibunuh. Karena nama Yesus, mereka akan dibenci semua orang. Akan tetapi Tuhan Yesus memberi jaminan bahwa Ia akan menyertai dengan memberikan kata-kata hikmat, sehingga tidak dapat dibantah oleh para lawan. Siapa yang bertahan menghadapi semua itu, akan memperoleh kehidupan. </w:t>
      </w:r>
    </w:p>
    <w:p w14:paraId="249AA444" w14:textId="77777777" w:rsidR="004F02EE" w:rsidRDefault="00000000">
      <w:r>
        <w:t xml:space="preserve">Para sahabat SALT yang terkasih, </w:t>
      </w:r>
    </w:p>
    <w:p w14:paraId="5B9C9CE4" w14:textId="77777777" w:rsidR="004F02EE" w:rsidRDefault="00000000">
      <w:r>
        <w:t xml:space="preserve">Meskipun menghadapi banyak tantangan dan kesulitan, mari kita tetap bertekun bekerja dalam kesetiaan iman kepada Yesus yang akan datang di hari Tuhan. </w:t>
      </w:r>
      <w:r>
        <w:rPr>
          <w:rStyle w:val="FontParagrafDefault"/>
          <w:lang w:val="fr-FR"/>
        </w:rPr>
        <w:t>Amin.</w:t>
      </w:r>
    </w:p>
    <w:p w14:paraId="223BCF04" w14:textId="77777777" w:rsidR="004F02EE" w:rsidRDefault="004F02EE">
      <w:pPr>
        <w:rPr>
          <w:lang w:val="fr-FR"/>
        </w:rPr>
      </w:pPr>
    </w:p>
    <w:p w14:paraId="6B818D6A" w14:textId="77777777" w:rsidR="004F02EE" w:rsidRDefault="004F02EE"/>
    <w:sectPr w:rsidR="004F02EE">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BFB8DF" w14:textId="77777777" w:rsidR="005B3F8F" w:rsidRDefault="005B3F8F">
      <w:pPr>
        <w:spacing w:after="0" w:line="240" w:lineRule="auto"/>
      </w:pPr>
      <w:r>
        <w:separator/>
      </w:r>
    </w:p>
  </w:endnote>
  <w:endnote w:type="continuationSeparator" w:id="0">
    <w:p w14:paraId="4B01050F" w14:textId="77777777" w:rsidR="005B3F8F" w:rsidRDefault="005B3F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1A87B1" w14:textId="77777777" w:rsidR="005B3F8F" w:rsidRDefault="005B3F8F">
      <w:pPr>
        <w:spacing w:after="0" w:line="240" w:lineRule="auto"/>
      </w:pPr>
      <w:r>
        <w:rPr>
          <w:color w:val="000000"/>
        </w:rPr>
        <w:separator/>
      </w:r>
    </w:p>
  </w:footnote>
  <w:footnote w:type="continuationSeparator" w:id="0">
    <w:p w14:paraId="611D0F6D" w14:textId="77777777" w:rsidR="005B3F8F" w:rsidRDefault="005B3F8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attachedTemplate r:id="rId1"/>
  <w:defaultTabStop w:val="720"/>
  <w:autoHyphenation/>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4F02EE"/>
    <w:rsid w:val="00417D61"/>
    <w:rsid w:val="004F02EE"/>
    <w:rsid w:val="005B3F8F"/>
    <w:rsid w:val="00DB7633"/>
  </w:rsids>
  <m:mathPr>
    <m:mathFont m:val="Cambria Math"/>
    <m:brkBin m:val="before"/>
    <m:brkBinSub m:val="--"/>
    <m:smallFrac m:val="0"/>
    <m:dispDef/>
    <m:lMargin m:val="0"/>
    <m:rMargin m:val="0"/>
    <m:defJc m:val="centerGroup"/>
    <m:wrapIndent m:val="1440"/>
    <m:intLim m:val="subSup"/>
    <m:naryLim m:val="undOvr"/>
  </m:mathPr>
  <w:themeFontLang w:val="it-IT"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F3AA7"/>
  <w15:docId w15:val="{C2CA9799-BAE2-44F9-A717-233167918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sz w:val="22"/>
        <w:szCs w:val="22"/>
        <w:lang w:val="id-ID" w:eastAsia="en-US" w:bidi="ar-SA"/>
      </w:rPr>
    </w:rPrDefault>
    <w:pPrDefault>
      <w:pPr>
        <w:autoSpaceDN w:val="0"/>
        <w:spacing w:after="160" w:line="251"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ParagrafDefault">
    <w:name w:val="Font Paragraf Defaul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208</Words>
  <Characters>1204</Characters>
  <Application>Microsoft Office Word</Application>
  <DocSecurity>0</DocSecurity>
  <Lines>25</Lines>
  <Paragraphs>8</Paragraphs>
  <ScaleCrop>false</ScaleCrop>
  <Company/>
  <LinksUpToDate>false</LinksUpToDate>
  <CharactersWithSpaces>1411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supriyono venantius</dc:creator>
  <dc:description/>
  <cp:lastModifiedBy>supriyono venantius</cp:lastModifiedBy>
  <cp:revision>2</cp:revision>
  <dcterms:created xsi:type="dcterms:W3CDTF">2023-08-20T15:58:00Z</dcterms:created>
  <dcterms:modified xsi:type="dcterms:W3CDTF">2023-08-20T15:58:00Z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5479c7089bdda39b0bdc0fffddd54889387f55d21c7152aaf7b5cd3d7c9b4f2d</vt:lpwstr>
  </property>
</Properties>
</file>